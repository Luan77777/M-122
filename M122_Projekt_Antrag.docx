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4BF8FC46" w14:textId="3B2280D4" w:rsidR="002C24C0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</w:t>
            </w:r>
            <w:r w:rsidR="002C24C0">
              <w:rPr>
                <w:sz w:val="18"/>
              </w:rPr>
              <w:t xml:space="preserve">: </w:t>
            </w:r>
          </w:p>
          <w:p w14:paraId="7398EBD1" w14:textId="55AC3EFB" w:rsidR="00AB0981" w:rsidRPr="002C24C0" w:rsidRDefault="002C24C0" w:rsidP="00410330">
            <w:pPr>
              <w:rPr>
                <w:sz w:val="18"/>
              </w:rPr>
            </w:pPr>
            <w:r>
              <w:rPr>
                <w:sz w:val="18"/>
              </w:rPr>
              <w:t>PE22c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5EB80BDE" w:rsidR="00AB0981" w:rsidRPr="00A97A53" w:rsidRDefault="002C24C0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Luan Rüegg</w:t>
            </w:r>
          </w:p>
        </w:tc>
      </w:tr>
    </w:tbl>
    <w:p w14:paraId="13402204" w14:textId="50461392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1B5F43B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8491E">
              <w:rPr>
                <w:rFonts w:cs="Arial"/>
                <w:b/>
                <w:color w:val="0070C0"/>
                <w:sz w:val="20"/>
                <w:lang w:eastAsia="de-DE"/>
              </w:rPr>
              <w:t>„</w:t>
            </w:r>
            <w:r w:rsidR="0018491E" w:rsidRPr="0018491E">
              <w:rPr>
                <w:rFonts w:cs="Arial"/>
                <w:b/>
                <w:color w:val="0070C0"/>
                <w:sz w:val="20"/>
                <w:lang w:eastAsia="de-DE"/>
              </w:rPr>
              <w:t xml:space="preserve"> WeatherTracker</w:t>
            </w:r>
            <w:r w:rsidRPr="0018491E">
              <w:rPr>
                <w:rFonts w:cs="Arial"/>
                <w:b/>
                <w:color w:val="0070C0"/>
                <w:sz w:val="20"/>
                <w:lang w:eastAsia="de-DE"/>
              </w:rPr>
              <w:t>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5CD4C7BE" w:rsidR="0016494F" w:rsidRPr="00A072F1" w:rsidRDefault="00484B3E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A47D35" w:rsidRPr="0018491E">
              <w:rPr>
                <w:rFonts w:eastAsia="Cambria" w:cs="Arial"/>
                <w:b w:val="0"/>
                <w:color w:val="0070C0"/>
                <w:sz w:val="20"/>
                <w:lang w:val="de-DE" w:eastAsia="en-US"/>
              </w:rPr>
              <w:t xml:space="preserve">Mit dem </w:t>
            </w:r>
            <w:r w:rsidRPr="0018491E">
              <w:rPr>
                <w:rFonts w:eastAsia="Cambria" w:cs="Arial"/>
                <w:b w:val="0"/>
                <w:color w:val="0070C0"/>
                <w:sz w:val="20"/>
                <w:lang w:val="de-DE" w:eastAsia="en-US"/>
              </w:rPr>
              <w:t>Skript</w:t>
            </w:r>
            <w:r w:rsidR="00A47D35" w:rsidRPr="0018491E">
              <w:rPr>
                <w:rFonts w:eastAsia="Cambria" w:cs="Arial"/>
                <w:b w:val="0"/>
                <w:color w:val="0070C0"/>
                <w:sz w:val="20"/>
                <w:lang w:val="de-DE" w:eastAsia="en-US"/>
              </w:rPr>
              <w:t xml:space="preserve"> sollen</w:t>
            </w:r>
            <w:r w:rsidR="00004A55" w:rsidRPr="0018491E">
              <w:rPr>
                <w:rFonts w:eastAsia="Cambria" w:cs="Arial"/>
                <w:b w:val="0"/>
                <w:color w:val="0070C0"/>
                <w:sz w:val="20"/>
                <w:lang w:val="de-DE" w:eastAsia="en-US"/>
              </w:rPr>
              <w:t xml:space="preserve"> Wetterdaten abgefragt werden und auf einer Weboberfläche dargestellt werden.</w:t>
            </w:r>
          </w:p>
          <w:p w14:paraId="022880F2" w14:textId="0C221DC5" w:rsidR="0016494F" w:rsidRPr="00A072F1" w:rsidRDefault="00484B3E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67F3BB19" w14:textId="52BF308B" w:rsidR="00484B3E" w:rsidRDefault="00484B3E" w:rsidP="00484B3E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Der Kundenserver / -dienst ist ein ...</w:t>
            </w:r>
          </w:p>
          <w:p w14:paraId="5BDECDEE" w14:textId="7E6B4260" w:rsidR="0016494F" w:rsidRDefault="00A47D35" w:rsidP="00A47D35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</w:t>
            </w:r>
            <w:r w:rsidR="00484B3E">
              <w:rPr>
                <w:rFonts w:ascii="Arial" w:hAnsi="Arial" w:cs="Arial"/>
                <w:color w:val="0070C0"/>
                <w:sz w:val="20"/>
              </w:rPr>
              <w:t>Skript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484B3E">
              <w:rPr>
                <w:rFonts w:ascii="Arial" w:hAnsi="Arial" w:cs="Arial"/>
                <w:color w:val="0070C0"/>
                <w:sz w:val="20"/>
              </w:rPr>
              <w:t>verarbeitet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....</w:t>
            </w:r>
            <w:r w:rsidR="007B2FCB">
              <w:rPr>
                <w:rFonts w:ascii="Arial" w:hAnsi="Arial" w:cs="Arial"/>
                <w:color w:val="0070C0"/>
                <w:sz w:val="20"/>
              </w:rPr>
              <w:t xml:space="preserve"> (Prosa</w:t>
            </w:r>
            <w:r w:rsidR="002C24C0">
              <w:rPr>
                <w:rFonts w:ascii="Arial" w:hAnsi="Arial" w:cs="Arial"/>
                <w:color w:val="0070C0"/>
                <w:sz w:val="20"/>
              </w:rPr>
              <w:t>x</w:t>
            </w:r>
            <w:r w:rsidR="007B2FCB">
              <w:rPr>
                <w:rFonts w:ascii="Arial" w:hAnsi="Arial" w:cs="Arial"/>
                <w:color w:val="0070C0"/>
                <w:sz w:val="20"/>
              </w:rPr>
              <w:t>)</w:t>
            </w:r>
          </w:p>
          <w:p w14:paraId="0D8EF8A8" w14:textId="2B630430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6FCF0626" w:rsidR="0016494F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(.cfg)</w:t>
            </w:r>
            <w:r>
              <w:rPr>
                <w:rFonts w:ascii="Arial" w:hAnsi="Arial" w:cs="Arial"/>
                <w:color w:val="0070C0"/>
                <w:sz w:val="20"/>
              </w:rPr>
              <w:t>: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192AEA3" w14:textId="7B0D4D3F" w:rsidR="00484B3E" w:rsidRPr="007272DC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Get-Prozedur (.raw): ...</w:t>
            </w:r>
          </w:p>
          <w:p w14:paraId="5480A21C" w14:textId="68F0B3F2" w:rsidR="0016494F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Verarbeitung (process)</w:t>
            </w:r>
            <w:r w:rsidR="00A45DC7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29E0B8B" w14:textId="5C3E502C" w:rsidR="00A45DC7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(.fmt)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66102ED1" w14:textId="3571015C" w:rsidR="00872449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022DB0F1" w14:textId="7966B020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7D2E40A1" w14:textId="60FB0584" w:rsidR="00157354" w:rsidRPr="00232835" w:rsidRDefault="00402BD6" w:rsidP="00232835">
            <w:pPr>
              <w:rPr>
                <w:rFonts w:cs="Arial"/>
                <w:color w:val="0070C0"/>
                <w:sz w:val="20"/>
              </w:rPr>
            </w:pPr>
            <w:r w:rsidRPr="00402BD6">
              <w:rPr>
                <w:rFonts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6A7990FD" wp14:editId="6A4A1D02">
                      <wp:simplePos x="0" y="0"/>
                      <wp:positionH relativeFrom="column">
                        <wp:posOffset>4014594</wp:posOffset>
                      </wp:positionH>
                      <wp:positionV relativeFrom="paragraph">
                        <wp:posOffset>1523676</wp:posOffset>
                      </wp:positionV>
                      <wp:extent cx="661958" cy="274881"/>
                      <wp:effectExtent l="0" t="0" r="24130" b="11430"/>
                      <wp:wrapNone/>
                      <wp:docPr id="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958" cy="2748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8A9037" w14:textId="61481277" w:rsidR="00402BD6" w:rsidRPr="00402BD6" w:rsidRDefault="00402BD6" w:rsidP="00402BD6">
                                  <w:pPr>
                                    <w:rPr>
                                      <w:sz w:val="20"/>
                                      <w:szCs w:val="1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6"/>
                                      <w:lang w:val="de-DE"/>
                                    </w:rPr>
                                    <w:t>Website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990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316.1pt;margin-top:119.95pt;width:52.1pt;height:21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">
                      <v:textbox>
                        <w:txbxContent>
                          <w:p w14:paraId="618A9037" w14:textId="61481277" w:rsidR="00402BD6" w:rsidRPr="00402BD6" w:rsidRDefault="00402BD6" w:rsidP="00402BD6">
                            <w:pPr>
                              <w:rPr>
                                <w:sz w:val="20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  <w:lang w:val="de-DE"/>
                              </w:rPr>
                              <w:t>Website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4FA5FC69" wp14:editId="6D499630">
                  <wp:simplePos x="0" y="0"/>
                  <wp:positionH relativeFrom="column">
                    <wp:posOffset>3997407</wp:posOffset>
                  </wp:positionH>
                  <wp:positionV relativeFrom="paragraph">
                    <wp:posOffset>789273</wp:posOffset>
                  </wp:positionV>
                  <wp:extent cx="602241" cy="643887"/>
                  <wp:effectExtent l="0" t="0" r="7620" b="0"/>
                  <wp:wrapNone/>
                  <wp:docPr id="5" name="Grafik 5" descr="Best Practices for Website Design for 2023 | The Desig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est Practices for Website Design for 2023 | The Design Projec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7347" r="91020">
                                        <a14:foregroundMark x1="7347" y1="49592" x2="7347" y2="49592"/>
                                        <a14:foregroundMark x1="91020" y1="51633" x2="91020" y2="51633"/>
                                        <a14:foregroundMark x1="83878" y1="51020" x2="17755" y2="5081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68"/>
                          <a:stretch/>
                        </pic:blipFill>
                        <pic:spPr bwMode="auto">
                          <a:xfrm>
                            <a:off x="0" y="0"/>
                            <a:ext cx="602241" cy="643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02BD6">
              <w:rPr>
                <w:rFonts w:cs="Arial"/>
                <w:noProof/>
                <w:sz w:val="20"/>
              </w:rPr>
              <w:drawing>
                <wp:anchor distT="0" distB="0" distL="114300" distR="114300" simplePos="0" relativeHeight="251669504" behindDoc="0" locked="0" layoutInCell="1" allowOverlap="1" wp14:anchorId="7416B5BE" wp14:editId="4C165994">
                  <wp:simplePos x="0" y="0"/>
                  <wp:positionH relativeFrom="column">
                    <wp:posOffset>3773501</wp:posOffset>
                  </wp:positionH>
                  <wp:positionV relativeFrom="paragraph">
                    <wp:posOffset>508799</wp:posOffset>
                  </wp:positionV>
                  <wp:extent cx="1070548" cy="1754563"/>
                  <wp:effectExtent l="0" t="0" r="0" b="0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636" cy="1764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02BD6">
              <w:rPr>
                <w:rFonts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108E4E8" wp14:editId="64216E86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1599565</wp:posOffset>
                      </wp:positionV>
                      <wp:extent cx="944245" cy="264160"/>
                      <wp:effectExtent l="0" t="0" r="27305" b="2159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42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A5A86" w14:textId="53517F2E" w:rsidR="00402BD6" w:rsidRPr="00402BD6" w:rsidRDefault="00402BD6">
                                  <w:pPr>
                                    <w:rPr>
                                      <w:sz w:val="20"/>
                                      <w:szCs w:val="16"/>
                                      <w:lang w:val="de-DE"/>
                                    </w:rPr>
                                  </w:pPr>
                                  <w:r w:rsidRPr="00402BD6">
                                    <w:rPr>
                                      <w:sz w:val="20"/>
                                      <w:szCs w:val="16"/>
                                      <w:lang w:val="de-DE"/>
                                    </w:rPr>
                                    <w:t>Wetterdaten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8E4E8" id="_x0000_s1027" type="#_x0000_t202" style="position:absolute;margin-left:28.15pt;margin-top:125.95pt;width:74.35pt;height:2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">
                      <v:textbox>
                        <w:txbxContent>
                          <w:p w14:paraId="712A5A86" w14:textId="53517F2E" w:rsidR="00402BD6" w:rsidRPr="00402BD6" w:rsidRDefault="00402BD6">
                            <w:pPr>
                              <w:rPr>
                                <w:sz w:val="20"/>
                                <w:szCs w:val="16"/>
                                <w:lang w:val="de-DE"/>
                              </w:rPr>
                            </w:pPr>
                            <w:r w:rsidRPr="00402BD6">
                              <w:rPr>
                                <w:sz w:val="20"/>
                                <w:szCs w:val="16"/>
                                <w:lang w:val="de-DE"/>
                              </w:rPr>
                              <w:t>Wetterdaten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48000" behindDoc="0" locked="0" layoutInCell="1" allowOverlap="1" wp14:anchorId="79ADB41D" wp14:editId="331803B7">
                  <wp:simplePos x="0" y="0"/>
                  <wp:positionH relativeFrom="column">
                    <wp:posOffset>505000</wp:posOffset>
                  </wp:positionH>
                  <wp:positionV relativeFrom="paragraph">
                    <wp:posOffset>901895</wp:posOffset>
                  </wp:positionV>
                  <wp:extent cx="519620" cy="519620"/>
                  <wp:effectExtent l="0" t="0" r="0" b="0"/>
                  <wp:wrapNone/>
                  <wp:docPr id="2" name="Grafik 2" descr="Wetter-Logo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etter-Logo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3056" b="96944" l="2500" r="99167">
                                        <a14:foregroundMark x1="30278" y1="17500" x2="3056" y2="56667"/>
                                        <a14:foregroundMark x1="3056" y1="56667" x2="12222" y2="90833"/>
                                        <a14:foregroundMark x1="12222" y1="90833" x2="50833" y2="98889"/>
                                        <a14:foregroundMark x1="50833" y1="98889" x2="88056" y2="88333"/>
                                        <a14:foregroundMark x1="88056" y1="88333" x2="98056" y2="47778"/>
                                        <a14:foregroundMark x1="98056" y1="47778" x2="93611" y2="13056"/>
                                        <a14:foregroundMark x1="93611" y1="13056" x2="57778" y2="2778"/>
                                        <a14:foregroundMark x1="57778" y1="2778" x2="21111" y2="4167"/>
                                        <a14:foregroundMark x1="21111" y1="4167" x2="2500" y2="34167"/>
                                        <a14:foregroundMark x1="2500" y1="34167" x2="2500" y2="54444"/>
                                        <a14:foregroundMark x1="57222" y1="32222" x2="45833" y2="18056"/>
                                        <a14:foregroundMark x1="46667" y1="18333" x2="75556" y2="31111"/>
                                        <a14:foregroundMark x1="80833" y1="41667" x2="99444" y2="66667"/>
                                        <a14:foregroundMark x1="10833" y1="87500" x2="61111" y2="83611"/>
                                        <a14:foregroundMark x1="50556" y1="60000" x2="60278" y2="46111"/>
                                        <a14:foregroundMark x1="32500" y1="68611" x2="71389" y2="55278"/>
                                        <a14:foregroundMark x1="71389" y1="55278" x2="55000" y2="57222"/>
                                        <a14:foregroundMark x1="60833" y1="64167" x2="52500" y2="45833"/>
                                        <a14:foregroundMark x1="47500" y1="48333" x2="66667" y2="59167"/>
                                        <a14:foregroundMark x1="69167" y1="58056" x2="69444" y2="53611"/>
                                        <a14:foregroundMark x1="65833" y1="69444" x2="69167" y2="59167"/>
                                        <a14:foregroundMark x1="69167" y1="62778" x2="74722" y2="50833"/>
                                        <a14:foregroundMark x1="70833" y1="51389" x2="56667" y2="43611"/>
                                        <a14:foregroundMark x1="57500" y1="45278" x2="46667" y2="39444"/>
                                        <a14:foregroundMark x1="9722" y1="11111" x2="46944" y2="3056"/>
                                        <a14:foregroundMark x1="46944" y1="3056" x2="78333" y2="5000"/>
                                        <a14:foregroundMark x1="14167" y1="72778" x2="58056" y2="77500"/>
                                        <a14:foregroundMark x1="58611" y1="77778" x2="79444" y2="66944"/>
                                        <a14:foregroundMark x1="62778" y1="84722" x2="88611" y2="77222"/>
                                        <a14:foregroundMark x1="29167" y1="92778" x2="57500" y2="93056"/>
                                        <a14:foregroundMark x1="13333" y1="94444" x2="47500" y2="98333"/>
                                        <a14:foregroundMark x1="47500" y1="98333" x2="81389" y2="93333"/>
                                        <a14:foregroundMark x1="81389" y1="93333" x2="91389" y2="88056"/>
                                        <a14:foregroundMark x1="38056" y1="76111" x2="23889" y2="39444"/>
                                        <a14:foregroundMark x1="23889" y1="39444" x2="48056" y2="57778"/>
                                        <a14:foregroundMark x1="15833" y1="96944" x2="84167" y2="95833"/>
                                        <a14:foregroundMark x1="64444" y1="56111" x2="50556" y2="3583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20" cy="51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02BD6">
              <w:rPr>
                <w:rFonts w:cs="Arial"/>
                <w:noProof/>
                <w:color w:val="0070C0"/>
                <w:sz w:val="20"/>
              </w:rPr>
              <w:drawing>
                <wp:anchor distT="0" distB="0" distL="114300" distR="114300" simplePos="0" relativeHeight="251635712" behindDoc="0" locked="0" layoutInCell="1" allowOverlap="1" wp14:anchorId="69B0C9A9" wp14:editId="70D59B7C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460375</wp:posOffset>
                  </wp:positionV>
                  <wp:extent cx="1114425" cy="1781175"/>
                  <wp:effectExtent l="0" t="0" r="9525" b="952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05657">
              <w:rPr>
                <w:rFonts w:cs="Arial"/>
                <w:noProof/>
                <w:color w:val="0070C0"/>
                <w:sz w:val="20"/>
              </w:rPr>
              <w:drawing>
                <wp:inline distT="0" distB="0" distL="0" distR="0" wp14:anchorId="26F413B7" wp14:editId="61CEA555">
                  <wp:extent cx="5064760" cy="2570480"/>
                  <wp:effectExtent l="0" t="0" r="2540" b="0"/>
                  <wp:docPr id="1818987986" name="Grafik 1" descr="Ein Bild, das Text, Screenshot, Diagramm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987986" name="Grafik 1" descr="Ein Bild, das Text, Screenshot, Diagramm, Design enthält.&#10;&#10;Automatisch generierte Beschreibu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76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FBF45" w14:textId="3D410C98" w:rsidR="00157354" w:rsidRPr="007272DC" w:rsidRDefault="00157354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89B2395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68D3DCC9" w14:textId="7A47EDC3" w:rsidR="0016494F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  <w:p w14:paraId="38FE3F55" w14:textId="51F9FE65" w:rsidR="00402BD6" w:rsidRPr="00402BD6" w:rsidRDefault="00402BD6" w:rsidP="00402BD6">
            <w:pPr>
              <w:rPr>
                <w:rFonts w:cs="Arial"/>
                <w:sz w:val="20"/>
              </w:rPr>
            </w:pPr>
          </w:p>
          <w:p w14:paraId="1B52CD18" w14:textId="5FE0A677" w:rsidR="00402BD6" w:rsidRPr="00402BD6" w:rsidRDefault="00402BD6" w:rsidP="00402BD6">
            <w:pPr>
              <w:jc w:val="center"/>
              <w:rPr>
                <w:rFonts w:cs="Arial"/>
                <w:sz w:val="20"/>
              </w:rPr>
            </w:pP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7B385BE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28EC9429" w:rsidR="00A47D35" w:rsidRPr="001C36F6" w:rsidRDefault="001C36F6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bCs/>
                <w:color w:val="0070C0"/>
                <w:sz w:val="20"/>
              </w:rPr>
            </w:pPr>
            <w:r w:rsidRPr="001C36F6">
              <w:rPr>
                <w:rFonts w:cs="Arial"/>
                <w:bCs/>
                <w:color w:val="0070C0"/>
                <w:sz w:val="20"/>
              </w:rPr>
              <w:t>Ich werde einen Mechanismus implementieren, der das Bash-Skript regelmäßig ausführt, um die Wetterdaten automatisch zu aktualisieren. Dadurch stellen wir sicher, dass unsere Website stets die neuesten Informationen anzeigt.</w:t>
            </w:r>
          </w:p>
          <w:p w14:paraId="7811DA65" w14:textId="0D430252" w:rsidR="00A47D35" w:rsidRDefault="00946339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00946339">
              <w:rPr>
                <w:rFonts w:cs="Arial"/>
                <w:color w:val="0070C0"/>
                <w:sz w:val="20"/>
              </w:rPr>
              <w:t>Ich werde die Darstellung der Wetterdaten auf der Website einfach und übersichtlich gestalten. Dadurch wird es den Benutzern leichtfallen, die Wetterinformationen zu erfassen und zu verstehen.</w:t>
            </w:r>
          </w:p>
          <w:p w14:paraId="26789B4B" w14:textId="6159D6F6" w:rsidR="00A542EC" w:rsidRPr="00A542EC" w:rsidRDefault="00A542EC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3BCC56E1" w:rsidR="00580DC1" w:rsidRDefault="00580DC1">
      <w:pPr>
        <w:spacing w:before="0" w:after="0"/>
      </w:pP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4354376D" w:rsidR="00400556" w:rsidRDefault="00946339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Ich i</w:t>
            </w:r>
            <w:r w:rsidRPr="00946339">
              <w:rPr>
                <w:rFonts w:cs="Arial"/>
                <w:color w:val="0070C0"/>
                <w:sz w:val="20"/>
              </w:rPr>
              <w:t>mplementiere eine Funktion, um wichtige Informationen oder Updates über das System per E-Mail zu versenden. Dadurch können Benutzer über relevante Änderungen, Fehlerbehebungen oder andere wichtige Informationen informiert werden. Die E-Mail-Funktion sollte in der Lage sein, automatisch generierte E-Mails zu verschicken.</w:t>
            </w:r>
          </w:p>
          <w:p w14:paraId="0EFB8DBC" w14:textId="77777777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76D1DF85" w14:textId="3409182F" w:rsidR="00466C72" w:rsidRPr="007B1122" w:rsidRDefault="00466C72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 xml:space="preserve">Hinweis: Ein </w:t>
      </w:r>
      <w:r w:rsidR="007B1122">
        <w:rPr>
          <w:bCs/>
          <w:i/>
          <w:iCs/>
          <w:color w:val="FF0000"/>
          <w:sz w:val="28"/>
        </w:rPr>
        <w:t xml:space="preserve">UML </w:t>
      </w:r>
      <w:r w:rsidRPr="007B1122">
        <w:rPr>
          <w:bCs/>
          <w:i/>
          <w:iCs/>
          <w:color w:val="FF0000"/>
          <w:sz w:val="28"/>
        </w:rPr>
        <w:t>Aktivitätsdiagramm</w:t>
      </w:r>
      <w:r w:rsidR="007B1122" w:rsidRPr="007B1122">
        <w:rPr>
          <w:bCs/>
          <w:i/>
          <w:iCs/>
          <w:color w:val="FF0000"/>
          <w:sz w:val="28"/>
        </w:rPr>
        <w:t xml:space="preserve"> ist zu erstellen; entweder von der Aufgabenstellung </w:t>
      </w:r>
      <w:r w:rsidR="007B1122">
        <w:rPr>
          <w:bCs/>
          <w:i/>
          <w:iCs/>
          <w:color w:val="FF0000"/>
          <w:sz w:val="28"/>
        </w:rPr>
        <w:t xml:space="preserve">(Benutzersicht) </w:t>
      </w:r>
      <w:r w:rsidR="007B1122" w:rsidRPr="007B1122">
        <w:rPr>
          <w:bCs/>
          <w:i/>
          <w:iCs/>
          <w:color w:val="FF0000"/>
          <w:sz w:val="28"/>
        </w:rPr>
        <w:t>oder von einem komplexen Programmteil</w:t>
      </w:r>
      <w:r w:rsidR="007B1122">
        <w:rPr>
          <w:bCs/>
          <w:i/>
          <w:iCs/>
          <w:color w:val="FF0000"/>
          <w:sz w:val="28"/>
        </w:rPr>
        <w:t xml:space="preserve"> (als Systemdokumentation)</w:t>
      </w:r>
      <w:r w:rsidR="007B1122" w:rsidRPr="007B1122">
        <w:rPr>
          <w:bCs/>
          <w:i/>
          <w:iCs/>
          <w:color w:val="FF0000"/>
          <w:sz w:val="28"/>
        </w:rPr>
        <w:t>.</w:t>
      </w: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19FFB8AF" w:rsidR="0023569A" w:rsidRPr="00B372A5" w:rsidRDefault="00F8074D" w:rsidP="00B372A5">
      <w:pPr>
        <w:pStyle w:val="Textkrper"/>
      </w:pPr>
      <w:r w:rsidRPr="008164D3">
        <w:rPr>
          <w:noProof/>
        </w:rPr>
        <w:drawing>
          <wp:inline distT="0" distB="0" distL="0" distR="0" wp14:anchorId="025CCC79" wp14:editId="6F19155A">
            <wp:extent cx="5939790" cy="3537585"/>
            <wp:effectExtent l="0" t="0" r="3810" b="5715"/>
            <wp:docPr id="3" name="Grafik 3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15"/>
      <w:footerReference w:type="default" r:id="rId16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E3847" w14:textId="77777777" w:rsidR="00325BF6" w:rsidRDefault="00325BF6">
      <w:r>
        <w:separator/>
      </w:r>
    </w:p>
  </w:endnote>
  <w:endnote w:type="continuationSeparator" w:id="0">
    <w:p w14:paraId="08573D68" w14:textId="77777777" w:rsidR="00325BF6" w:rsidRDefault="00325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80A68" w14:textId="77777777" w:rsidR="00325BF6" w:rsidRDefault="00325BF6">
      <w:r>
        <w:separator/>
      </w:r>
    </w:p>
  </w:footnote>
  <w:footnote w:type="continuationSeparator" w:id="0">
    <w:p w14:paraId="05470A6B" w14:textId="77777777" w:rsidR="00325BF6" w:rsidRDefault="00325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5B4D45CA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692D1D">
      <w:rPr>
        <w:color w:val="0070C0"/>
      </w:rPr>
      <w:t>?</w:t>
    </w:r>
    <w:r w:rsidR="003B2AD5">
      <w:rPr>
        <w:color w:val="0070C0"/>
      </w:rPr>
      <w:t xml:space="preserve"> Namen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8"/>
  </w:num>
  <w:num w:numId="2" w16cid:durableId="1139880727">
    <w:abstractNumId w:val="27"/>
  </w:num>
  <w:num w:numId="3" w16cid:durableId="237326102">
    <w:abstractNumId w:val="14"/>
  </w:num>
  <w:num w:numId="4" w16cid:durableId="2067072639">
    <w:abstractNumId w:val="25"/>
  </w:num>
  <w:num w:numId="5" w16cid:durableId="1686709578">
    <w:abstractNumId w:val="25"/>
  </w:num>
  <w:num w:numId="6" w16cid:durableId="602690757">
    <w:abstractNumId w:val="18"/>
  </w:num>
  <w:num w:numId="7" w16cid:durableId="2022663045">
    <w:abstractNumId w:val="11"/>
  </w:num>
  <w:num w:numId="8" w16cid:durableId="979698786">
    <w:abstractNumId w:val="17"/>
  </w:num>
  <w:num w:numId="9" w16cid:durableId="2123764217">
    <w:abstractNumId w:val="15"/>
  </w:num>
  <w:num w:numId="10" w16cid:durableId="1903830852">
    <w:abstractNumId w:val="13"/>
  </w:num>
  <w:num w:numId="11" w16cid:durableId="1300110453">
    <w:abstractNumId w:val="0"/>
  </w:num>
  <w:num w:numId="12" w16cid:durableId="349067042">
    <w:abstractNumId w:val="19"/>
  </w:num>
  <w:num w:numId="13" w16cid:durableId="1481193727">
    <w:abstractNumId w:val="12"/>
  </w:num>
  <w:num w:numId="14" w16cid:durableId="1072392867">
    <w:abstractNumId w:val="20"/>
  </w:num>
  <w:num w:numId="15" w16cid:durableId="1264918349">
    <w:abstractNumId w:val="10"/>
  </w:num>
  <w:num w:numId="16" w16cid:durableId="1952394754">
    <w:abstractNumId w:val="23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26"/>
  </w:num>
  <w:num w:numId="20" w16cid:durableId="447243910">
    <w:abstractNumId w:val="7"/>
  </w:num>
  <w:num w:numId="21" w16cid:durableId="45833301">
    <w:abstractNumId w:val="9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1"/>
  </w:num>
  <w:num w:numId="26" w16cid:durableId="1343820600">
    <w:abstractNumId w:val="24"/>
  </w:num>
  <w:num w:numId="27" w16cid:durableId="1833332588">
    <w:abstractNumId w:val="22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04A55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57354"/>
    <w:rsid w:val="00161A36"/>
    <w:rsid w:val="00161C1A"/>
    <w:rsid w:val="0016494F"/>
    <w:rsid w:val="001726E7"/>
    <w:rsid w:val="001745EE"/>
    <w:rsid w:val="0018491E"/>
    <w:rsid w:val="0018554E"/>
    <w:rsid w:val="00191B2E"/>
    <w:rsid w:val="00195488"/>
    <w:rsid w:val="001C36F6"/>
    <w:rsid w:val="001C3D38"/>
    <w:rsid w:val="001D34E7"/>
    <w:rsid w:val="0021004E"/>
    <w:rsid w:val="00217F1E"/>
    <w:rsid w:val="00225719"/>
    <w:rsid w:val="0023049B"/>
    <w:rsid w:val="00231595"/>
    <w:rsid w:val="0023283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24C0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5BF6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3F6E11"/>
    <w:rsid w:val="00400556"/>
    <w:rsid w:val="00402BD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26D1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7F2D2E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8F7B09"/>
    <w:rsid w:val="009107B6"/>
    <w:rsid w:val="00912EC7"/>
    <w:rsid w:val="009161FB"/>
    <w:rsid w:val="009220E5"/>
    <w:rsid w:val="00925BC7"/>
    <w:rsid w:val="00930E85"/>
    <w:rsid w:val="00946339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F83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6A5B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B0196"/>
    <w:rsid w:val="00DB66EC"/>
    <w:rsid w:val="00DC14ED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5657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074D"/>
    <w:rsid w:val="00F825CB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F2D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3</Pages>
  <Words>310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Rüegg Luan Andrin</cp:lastModifiedBy>
  <cp:revision>185</cp:revision>
  <cp:lastPrinted>2009-09-07T09:22:00Z</cp:lastPrinted>
  <dcterms:created xsi:type="dcterms:W3CDTF">2013-05-16T18:59:00Z</dcterms:created>
  <dcterms:modified xsi:type="dcterms:W3CDTF">2023-07-04T11:15:00Z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